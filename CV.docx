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4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41"/>
        <w:gridCol w:w="3778"/>
      </w:tblGrid>
      <w:tr w:rsidR="00E5521B" w:rsidRPr="00C77D25" w14:paraId="0A218E8A" w14:textId="77777777" w:rsidTr="00B60C2A">
        <w:trPr>
          <w:trHeight w:hRule="exact" w:val="2069"/>
        </w:trPr>
        <w:tc>
          <w:tcPr>
            <w:tcW w:w="4941" w:type="dxa"/>
            <w:tcMar>
              <w:right w:w="144" w:type="dxa"/>
            </w:tcMar>
            <w:vAlign w:val="bottom"/>
          </w:tcPr>
          <w:p w14:paraId="51F62E22" w14:textId="40DA3BD2" w:rsidR="00556337" w:rsidRPr="00C77D25" w:rsidRDefault="00B00819" w:rsidP="00E5521B">
            <w:pPr>
              <w:pStyle w:val="Title"/>
              <w:rPr>
                <w:lang w:val="es-ES"/>
              </w:rPr>
            </w:pPr>
            <w:r w:rsidRPr="00C77D25">
              <w:rPr>
                <w:lang w:val="es-ES"/>
              </w:rPr>
              <w:t>lINCOLN roNALD</w:t>
            </w:r>
          </w:p>
          <w:p w14:paraId="6C54AF02" w14:textId="4C8C4A80" w:rsidR="00FE18B2" w:rsidRPr="00C77D25" w:rsidRDefault="00B00819" w:rsidP="00E5521B">
            <w:pPr>
              <w:pStyle w:val="Subtitle"/>
              <w:rPr>
                <w:lang w:val="es-ES"/>
              </w:rPr>
            </w:pPr>
            <w:r w:rsidRPr="00C77D25">
              <w:rPr>
                <w:lang w:val="es-ES"/>
              </w:rPr>
              <w:t>aBAD hUAMAN</w:t>
            </w:r>
          </w:p>
        </w:tc>
        <w:tc>
          <w:tcPr>
            <w:tcW w:w="3778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9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82"/>
              <w:gridCol w:w="370"/>
            </w:tblGrid>
            <w:tr w:rsidR="00323C3F" w:rsidRPr="00C77D25" w14:paraId="2FC12EE2" w14:textId="77777777" w:rsidTr="00B60C2A">
              <w:trPr>
                <w:trHeight w:val="475"/>
              </w:trPr>
              <w:tc>
                <w:tcPr>
                  <w:tcW w:w="358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7CAC5B5" w14:textId="4F9BE32F" w:rsidR="00323C3F" w:rsidRPr="00C77D25" w:rsidRDefault="00A41CAB" w:rsidP="00323C3F">
                  <w:pPr>
                    <w:pStyle w:val="ContactInfo"/>
                    <w:rPr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alias w:val="Enter address:"/>
                      <w:tag w:val="Enter address:"/>
                      <w:id w:val="966779368"/>
                      <w:placeholder>
                        <w:docPart w:val="597CDA3513F04851B162AF0BF39B4C7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00819" w:rsidRPr="00C77D25">
                        <w:rPr>
                          <w:lang w:val="es-ES"/>
                        </w:rPr>
                        <w:t>Avenida de Enrique Ruiz Gómez</w:t>
                      </w:r>
                      <w:r w:rsidR="00B60C2A">
                        <w:rPr>
                          <w:lang w:val="es-ES"/>
                        </w:rPr>
                        <w:t>,</w:t>
                      </w:r>
                      <w:r w:rsidR="00B00819" w:rsidRPr="00C77D25">
                        <w:rPr>
                          <w:lang w:val="es-ES"/>
                        </w:rPr>
                        <w:t xml:space="preserve"> 49</w:t>
                      </w:r>
                      <w:r w:rsidR="00B60C2A">
                        <w:rPr>
                          <w:lang w:val="es-ES"/>
                        </w:rPr>
                        <w:t>, 28250, Torrelodones, Madrid</w:t>
                      </w:r>
                      <w:r w:rsidR="00B00819" w:rsidRPr="00C77D25">
                        <w:rPr>
                          <w:lang w:val="es-ES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7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90F6C7A" w14:textId="77777777" w:rsidR="00323C3F" w:rsidRPr="00C77D25" w:rsidRDefault="00323C3F" w:rsidP="00323C3F">
                  <w:pPr>
                    <w:pStyle w:val="Icons"/>
                    <w:rPr>
                      <w:lang w:val="es-ES"/>
                    </w:rPr>
                  </w:pPr>
                  <w:r w:rsidRPr="00C77D25"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inline distT="0" distB="0" distL="0" distR="0" wp14:anchorId="311B5996" wp14:editId="0148AF08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677DF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C77D25" w14:paraId="3D356A75" w14:textId="77777777" w:rsidTr="00B60C2A">
              <w:trPr>
                <w:trHeight w:val="166"/>
              </w:trPr>
              <w:sdt>
                <w:sdtPr>
                  <w:rPr>
                    <w:lang w:val="es-ES"/>
                  </w:rPr>
                  <w:alias w:val="Enter phone:"/>
                  <w:tag w:val="Enter phone:"/>
                  <w:id w:val="-1849400302"/>
                  <w:placeholder>
                    <w:docPart w:val="044CBEB8C64247728ED9B3F480637A9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82" w:type="dxa"/>
                      <w:tcMar>
                        <w:left w:w="720" w:type="dxa"/>
                        <w:right w:w="29" w:type="dxa"/>
                      </w:tcMar>
                    </w:tcPr>
                    <w:p w14:paraId="21304E2C" w14:textId="6EF95A3C" w:rsidR="00323C3F" w:rsidRPr="00C77D25" w:rsidRDefault="00B00819" w:rsidP="00323C3F">
                      <w:pPr>
                        <w:pStyle w:val="ContactInfo"/>
                        <w:rPr>
                          <w:lang w:val="es-ES"/>
                        </w:rPr>
                      </w:pPr>
                      <w:r w:rsidRPr="00C77D25">
                        <w:rPr>
                          <w:lang w:val="es-ES"/>
                        </w:rPr>
                        <w:t>663 239 964</w:t>
                      </w:r>
                    </w:p>
                  </w:tc>
                </w:sdtContent>
              </w:sdt>
              <w:tc>
                <w:tcPr>
                  <w:tcW w:w="370" w:type="dxa"/>
                  <w:tcMar>
                    <w:left w:w="0" w:type="dxa"/>
                    <w:right w:w="0" w:type="dxa"/>
                  </w:tcMar>
                </w:tcPr>
                <w:p w14:paraId="5533BF0E" w14:textId="77777777" w:rsidR="00323C3F" w:rsidRPr="00C77D25" w:rsidRDefault="00323C3F" w:rsidP="00323C3F">
                  <w:pPr>
                    <w:pStyle w:val="Icons"/>
                    <w:rPr>
                      <w:lang w:val="es-ES"/>
                    </w:rPr>
                  </w:pPr>
                  <w:r w:rsidRPr="00C77D25"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inline distT="0" distB="0" distL="0" distR="0" wp14:anchorId="5C6F69B8" wp14:editId="3937B14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55E03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C77D25" w14:paraId="295DE8CA" w14:textId="77777777" w:rsidTr="00B60C2A">
              <w:trPr>
                <w:trHeight w:val="172"/>
              </w:trPr>
              <w:sdt>
                <w:sdtPr>
                  <w:rPr>
                    <w:lang w:val="es-ES"/>
                  </w:rPr>
                  <w:alias w:val="Enter email:"/>
                  <w:tag w:val="Enter email:"/>
                  <w:id w:val="-675184368"/>
                  <w:placeholder>
                    <w:docPart w:val="04C53B6919F04D0CBD30062BFE790FE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82" w:type="dxa"/>
                      <w:tcMar>
                        <w:left w:w="720" w:type="dxa"/>
                        <w:right w:w="29" w:type="dxa"/>
                      </w:tcMar>
                    </w:tcPr>
                    <w:p w14:paraId="4541D356" w14:textId="4A3F1BA7" w:rsidR="00323C3F" w:rsidRPr="00C77D25" w:rsidRDefault="006B52B3" w:rsidP="00323C3F">
                      <w:pPr>
                        <w:pStyle w:val="ContactInf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</w:t>
                      </w:r>
                      <w:r w:rsidR="00B00819" w:rsidRPr="00C77D25">
                        <w:rPr>
                          <w:lang w:val="es-ES"/>
                        </w:rPr>
                        <w:t>incoln_9_8@hotmail.com</w:t>
                      </w:r>
                    </w:p>
                  </w:tc>
                </w:sdtContent>
              </w:sdt>
              <w:tc>
                <w:tcPr>
                  <w:tcW w:w="370" w:type="dxa"/>
                  <w:tcMar>
                    <w:left w:w="0" w:type="dxa"/>
                    <w:right w:w="0" w:type="dxa"/>
                  </w:tcMar>
                </w:tcPr>
                <w:p w14:paraId="09555300" w14:textId="77777777" w:rsidR="00323C3F" w:rsidRPr="00C77D25" w:rsidRDefault="00323C3F" w:rsidP="00323C3F">
                  <w:pPr>
                    <w:pStyle w:val="Icons"/>
                    <w:rPr>
                      <w:lang w:val="es-ES"/>
                    </w:rPr>
                  </w:pPr>
                  <w:r w:rsidRPr="00C77D25"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inline distT="0" distB="0" distL="0" distR="0" wp14:anchorId="2899CD23" wp14:editId="2F5F7C5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A3DE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C77D25" w14:paraId="382FA6B6" w14:textId="77777777" w:rsidTr="00B60C2A">
              <w:trPr>
                <w:trHeight w:val="334"/>
              </w:trPr>
              <w:sdt>
                <w:sdtPr>
                  <w:rPr>
                    <w:rStyle w:val="MacroText"/>
                    <w:rFonts w:ascii="Segoe UI" w:hAnsi="Segoe UI" w:cs="Segoe UI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E57EB01A8FA840238168123AC953CDE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582" w:type="dxa"/>
                      <w:tcMar>
                        <w:left w:w="720" w:type="dxa"/>
                        <w:right w:w="29" w:type="dxa"/>
                      </w:tcMar>
                    </w:tcPr>
                    <w:p w14:paraId="12B8534B" w14:textId="6AAF2C2C" w:rsidR="00323C3F" w:rsidRPr="00C77D25" w:rsidRDefault="007D42CE" w:rsidP="00323C3F">
                      <w:pPr>
                        <w:pStyle w:val="ContactInfo"/>
                        <w:rPr>
                          <w:lang w:val="es-ES"/>
                        </w:rPr>
                      </w:pPr>
                      <w:r w:rsidRPr="007D42CE">
                        <w:rPr>
                          <w:rStyle w:val="MacroText"/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www.linkedin.com/in/lincoln-abad-huaman</w:t>
                      </w:r>
                    </w:p>
                  </w:tc>
                </w:sdtContent>
              </w:sdt>
              <w:tc>
                <w:tcPr>
                  <w:tcW w:w="370" w:type="dxa"/>
                  <w:tcMar>
                    <w:left w:w="0" w:type="dxa"/>
                    <w:right w:w="0" w:type="dxa"/>
                  </w:tcMar>
                </w:tcPr>
                <w:p w14:paraId="446029C8" w14:textId="77777777" w:rsidR="00323C3F" w:rsidRPr="00C77D25" w:rsidRDefault="00323C3F" w:rsidP="00323C3F">
                  <w:pPr>
                    <w:pStyle w:val="Icons"/>
                    <w:rPr>
                      <w:lang w:val="es-ES"/>
                    </w:rPr>
                  </w:pPr>
                  <w:r w:rsidRPr="00C77D25"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inline distT="0" distB="0" distL="0" distR="0" wp14:anchorId="7D324ADB" wp14:editId="0D6E9C50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8594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C77D25" w14:paraId="055DDBAA" w14:textId="77777777" w:rsidTr="00B60C2A">
              <w:trPr>
                <w:trHeight w:val="172"/>
              </w:trPr>
              <w:tc>
                <w:tcPr>
                  <w:tcW w:w="3582" w:type="dxa"/>
                  <w:tcMar>
                    <w:left w:w="720" w:type="dxa"/>
                    <w:right w:w="29" w:type="dxa"/>
                  </w:tcMar>
                </w:tcPr>
                <w:p w14:paraId="171B71C8" w14:textId="5D73EA72" w:rsidR="00323C3F" w:rsidRPr="00C77D25" w:rsidRDefault="00323C3F" w:rsidP="00323C3F">
                  <w:pPr>
                    <w:pStyle w:val="ContactInfo"/>
                    <w:rPr>
                      <w:lang w:val="es-ES"/>
                    </w:rPr>
                  </w:pPr>
                </w:p>
              </w:tc>
              <w:tc>
                <w:tcPr>
                  <w:tcW w:w="370" w:type="dxa"/>
                  <w:tcMar>
                    <w:left w:w="0" w:type="dxa"/>
                    <w:right w:w="0" w:type="dxa"/>
                  </w:tcMar>
                </w:tcPr>
                <w:p w14:paraId="12E8BB15" w14:textId="42F5EDA8" w:rsidR="00323C3F" w:rsidRPr="00C77D25" w:rsidRDefault="00323C3F" w:rsidP="00323C3F">
                  <w:pPr>
                    <w:pStyle w:val="Icons"/>
                    <w:rPr>
                      <w:lang w:val="es-ES"/>
                    </w:rPr>
                  </w:pPr>
                </w:p>
              </w:tc>
            </w:tr>
          </w:tbl>
          <w:p w14:paraId="7CC0C3B9" w14:textId="77777777" w:rsidR="00E5521B" w:rsidRPr="00C77D25" w:rsidRDefault="00E5521B" w:rsidP="00DF2C9D">
            <w:pPr>
              <w:pStyle w:val="ContactInfo"/>
              <w:rPr>
                <w:lang w:val="es-ES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C77D25" w14:paraId="3E4B145D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4660133" w14:textId="77777777" w:rsidR="000E24AC" w:rsidRPr="00C77D25" w:rsidRDefault="00075B13" w:rsidP="009D0878">
            <w:pPr>
              <w:pStyle w:val="Icons"/>
              <w:rPr>
                <w:lang w:val="es-ES"/>
              </w:rPr>
            </w:pPr>
            <w:r w:rsidRPr="00C77D25"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37BEDABA" wp14:editId="2FD9D3C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F07BD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848DCCB" w14:textId="1099123C" w:rsidR="000E24AC" w:rsidRPr="00C77D25" w:rsidRDefault="00B00819" w:rsidP="007850D1">
            <w:pPr>
              <w:pStyle w:val="Heading1"/>
              <w:outlineLvl w:val="0"/>
              <w:rPr>
                <w:lang w:val="es-ES"/>
              </w:rPr>
            </w:pPr>
            <w:r w:rsidRPr="00C77D25">
              <w:rPr>
                <w:lang w:val="es-ES"/>
              </w:rPr>
              <w:t>Resumen Profesional</w:t>
            </w:r>
          </w:p>
        </w:tc>
      </w:tr>
    </w:tbl>
    <w:p w14:paraId="61590B99" w14:textId="5458AA18" w:rsidR="00A77B4D" w:rsidRPr="00C77D25" w:rsidRDefault="00B00819" w:rsidP="007850D1">
      <w:pPr>
        <w:rPr>
          <w:lang w:val="es-ES"/>
        </w:rPr>
      </w:pPr>
      <w:r w:rsidRPr="00C77D25">
        <w:rPr>
          <w:rFonts w:ascii="Arial" w:hAnsi="Arial" w:cs="Arial"/>
          <w:color w:val="58585F"/>
          <w:sz w:val="21"/>
          <w:szCs w:val="21"/>
          <w:shd w:val="clear" w:color="auto" w:fill="FFFFFF"/>
          <w:lang w:val="es-ES"/>
        </w:rPr>
        <w:t>Artista gráfico y visual dispuesto a trabajar en diferentes apartados para un desarrollo profesional y funcional, entre los que se incluyen el área de marketing, producción técnica y ventas.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C77D25" w14:paraId="31630A40" w14:textId="77777777" w:rsidTr="000F7A7C">
        <w:tc>
          <w:tcPr>
            <w:tcW w:w="725" w:type="dxa"/>
            <w:tcMar>
              <w:right w:w="216" w:type="dxa"/>
            </w:tcMar>
            <w:vAlign w:val="bottom"/>
          </w:tcPr>
          <w:p w14:paraId="301EE84A" w14:textId="77777777" w:rsidR="00A77B4D" w:rsidRPr="00C77D25" w:rsidRDefault="00075B13" w:rsidP="00075B13">
            <w:pPr>
              <w:pStyle w:val="Icons"/>
              <w:rPr>
                <w:lang w:val="es-ES"/>
              </w:rPr>
            </w:pPr>
            <w:r w:rsidRPr="00C77D25"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529F758E" wp14:editId="4A6D9BC2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346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CC23474" w14:textId="46103CC9" w:rsidR="00A77B4D" w:rsidRPr="00C77D25" w:rsidRDefault="00B00819" w:rsidP="002146F8">
            <w:pPr>
              <w:pStyle w:val="Heading1"/>
              <w:outlineLvl w:val="0"/>
              <w:rPr>
                <w:lang w:val="es-ES"/>
              </w:rPr>
            </w:pPr>
            <w:r w:rsidRPr="00C77D25">
              <w:rPr>
                <w:lang w:val="es-ES"/>
              </w:rPr>
              <w:t>Educación</w:t>
            </w:r>
          </w:p>
        </w:tc>
      </w:tr>
    </w:tbl>
    <w:p w14:paraId="7F907F4B" w14:textId="29E9BD87" w:rsidR="000F7A7C" w:rsidRPr="00C77D25" w:rsidRDefault="000F7A7C" w:rsidP="000F7A7C">
      <w:pPr>
        <w:pStyle w:val="Heading2"/>
        <w:rPr>
          <w:lang w:val="es-ES"/>
        </w:rPr>
      </w:pPr>
      <w:r>
        <w:rPr>
          <w:lang w:val="es-ES"/>
        </w:rPr>
        <w:t>Estudios Secundarios</w:t>
      </w:r>
      <w:r w:rsidRPr="00C77D25">
        <w:rPr>
          <w:lang w:val="es-ES"/>
        </w:rPr>
        <w:t xml:space="preserve"> | </w:t>
      </w:r>
      <w:r w:rsidRPr="00C77D25">
        <w:rPr>
          <w:rStyle w:val="Emphasis"/>
          <w:lang w:val="es-ES"/>
        </w:rPr>
        <w:t>I.</w:t>
      </w:r>
      <w:r>
        <w:rPr>
          <w:rStyle w:val="Emphasis"/>
          <w:lang w:val="es-ES"/>
        </w:rPr>
        <w:t xml:space="preserve"> E. </w:t>
      </w:r>
      <w:r w:rsidRPr="00C77D25">
        <w:rPr>
          <w:rStyle w:val="Emphasis"/>
          <w:lang w:val="es-ES"/>
        </w:rPr>
        <w:t>P. Colegio Claretiano</w:t>
      </w:r>
    </w:p>
    <w:p w14:paraId="657068EA" w14:textId="77777777" w:rsidR="000F7A7C" w:rsidRPr="00C77D25" w:rsidRDefault="000F7A7C" w:rsidP="000F7A7C">
      <w:pPr>
        <w:pStyle w:val="Heading3"/>
        <w:rPr>
          <w:lang w:val="es-ES"/>
        </w:rPr>
      </w:pPr>
      <w:r>
        <w:rPr>
          <w:lang w:val="es-ES"/>
        </w:rPr>
        <w:t>2011</w:t>
      </w:r>
      <w:r w:rsidRPr="00C77D25">
        <w:rPr>
          <w:lang w:val="es-ES"/>
        </w:rPr>
        <w:t xml:space="preserve"> – </w:t>
      </w:r>
      <w:r>
        <w:rPr>
          <w:lang w:val="es-ES"/>
        </w:rPr>
        <w:t>2015</w:t>
      </w:r>
    </w:p>
    <w:p w14:paraId="24C06248" w14:textId="77777777" w:rsidR="000F7A7C" w:rsidRDefault="000F7A7C" w:rsidP="000F7A7C">
      <w:pPr>
        <w:pStyle w:val="Heading2"/>
        <w:rPr>
          <w:lang w:val="es-ES"/>
        </w:rPr>
      </w:pPr>
    </w:p>
    <w:p w14:paraId="2475BED6" w14:textId="7BE04351" w:rsidR="000F7A7C" w:rsidRPr="00C77D25" w:rsidRDefault="000F7A7C" w:rsidP="000F7A7C">
      <w:pPr>
        <w:pStyle w:val="Heading2"/>
        <w:rPr>
          <w:lang w:val="es-ES"/>
        </w:rPr>
      </w:pPr>
      <w:r>
        <w:rPr>
          <w:lang w:val="es-ES"/>
        </w:rPr>
        <w:t>Estudios Secundarios</w:t>
      </w:r>
      <w:r w:rsidRPr="00C77D25">
        <w:rPr>
          <w:lang w:val="es-ES"/>
        </w:rPr>
        <w:t xml:space="preserve"> | </w:t>
      </w:r>
      <w:r w:rsidRPr="00C77D25">
        <w:rPr>
          <w:rStyle w:val="Emphasis"/>
          <w:lang w:val="es-ES"/>
        </w:rPr>
        <w:t>I.</w:t>
      </w:r>
      <w:r>
        <w:rPr>
          <w:rStyle w:val="Emphasis"/>
          <w:lang w:val="es-ES"/>
        </w:rPr>
        <w:t xml:space="preserve"> E. </w:t>
      </w:r>
      <w:r w:rsidRPr="00C77D25">
        <w:rPr>
          <w:rStyle w:val="Emphasis"/>
          <w:lang w:val="es-ES"/>
        </w:rPr>
        <w:t xml:space="preserve">P. </w:t>
      </w:r>
      <w:r>
        <w:rPr>
          <w:rStyle w:val="Emphasis"/>
          <w:lang w:val="es-ES"/>
        </w:rPr>
        <w:t>Santa Rita de Casia</w:t>
      </w:r>
    </w:p>
    <w:p w14:paraId="5426EBD0" w14:textId="1BE84002" w:rsidR="000F7A7C" w:rsidRDefault="000F7A7C" w:rsidP="000F7A7C">
      <w:pPr>
        <w:pStyle w:val="Heading3"/>
        <w:rPr>
          <w:lang w:val="es-ES"/>
        </w:rPr>
      </w:pPr>
      <w:r>
        <w:rPr>
          <w:lang w:val="es-ES"/>
        </w:rPr>
        <w:t>201</w:t>
      </w:r>
      <w:r>
        <w:rPr>
          <w:lang w:val="es-ES"/>
        </w:rPr>
        <w:t>6</w:t>
      </w:r>
      <w:r w:rsidRPr="00C77D25">
        <w:rPr>
          <w:lang w:val="es-ES"/>
        </w:rPr>
        <w:t xml:space="preserve"> – </w:t>
      </w:r>
      <w:r>
        <w:rPr>
          <w:lang w:val="es-ES"/>
        </w:rPr>
        <w:t>201</w:t>
      </w:r>
      <w:r>
        <w:rPr>
          <w:lang w:val="es-ES"/>
        </w:rPr>
        <w:t>7</w:t>
      </w:r>
    </w:p>
    <w:p w14:paraId="004F00E0" w14:textId="72DFAD09" w:rsidR="000F7A7C" w:rsidRPr="00C77D25" w:rsidRDefault="000F7A7C" w:rsidP="000F7A7C">
      <w:pPr>
        <w:rPr>
          <w:lang w:val="es-ES"/>
        </w:rPr>
      </w:pPr>
      <w:r>
        <w:rPr>
          <w:lang w:val="es-ES"/>
        </w:rPr>
        <w:t>Estudios secundarios finalizados en dicha institución educativa.</w:t>
      </w:r>
    </w:p>
    <w:p w14:paraId="5F4B16D1" w14:textId="77777777" w:rsidR="00C77D25" w:rsidRDefault="00C77D25" w:rsidP="00B47E1E">
      <w:pPr>
        <w:pStyle w:val="Heading2"/>
        <w:rPr>
          <w:lang w:val="es-ES"/>
        </w:rPr>
      </w:pPr>
    </w:p>
    <w:p w14:paraId="56CB6E9B" w14:textId="1629DE8A" w:rsidR="007C0E0E" w:rsidRPr="00C77D25" w:rsidRDefault="00C77D25" w:rsidP="00B47E1E">
      <w:pPr>
        <w:pStyle w:val="Heading2"/>
        <w:rPr>
          <w:lang w:val="es-ES"/>
        </w:rPr>
      </w:pPr>
      <w:r w:rsidRPr="00C77D25">
        <w:rPr>
          <w:lang w:val="es-ES"/>
        </w:rPr>
        <w:t>Estudios Superiores</w:t>
      </w:r>
      <w:r w:rsidR="007C0E0E" w:rsidRPr="00C77D25">
        <w:rPr>
          <w:lang w:val="es-ES"/>
        </w:rPr>
        <w:t xml:space="preserve"> | </w:t>
      </w:r>
      <w:r>
        <w:rPr>
          <w:rStyle w:val="Emphasis"/>
          <w:lang w:val="es-ES"/>
        </w:rPr>
        <w:t>Centro Universitario de Tecnología y Arte Digital</w:t>
      </w:r>
    </w:p>
    <w:p w14:paraId="555F1982" w14:textId="126F6FED" w:rsidR="007C0E0E" w:rsidRPr="00C77D25" w:rsidRDefault="00C77D25" w:rsidP="004F199F">
      <w:pPr>
        <w:pStyle w:val="Heading3"/>
        <w:rPr>
          <w:lang w:val="es-ES"/>
        </w:rPr>
      </w:pPr>
      <w:r>
        <w:rPr>
          <w:lang w:val="es-ES"/>
        </w:rPr>
        <w:t>2017</w:t>
      </w:r>
      <w:r w:rsidR="007C0E0E" w:rsidRPr="00C77D25">
        <w:rPr>
          <w:lang w:val="es-ES"/>
        </w:rPr>
        <w:t xml:space="preserve"> – </w:t>
      </w:r>
      <w:r>
        <w:rPr>
          <w:lang w:val="es-ES"/>
        </w:rPr>
        <w:t>Actualidad</w:t>
      </w:r>
    </w:p>
    <w:p w14:paraId="2BEECCC2" w14:textId="1162CB9C" w:rsidR="005E088C" w:rsidRPr="00C77D25" w:rsidRDefault="00C77D25" w:rsidP="005E088C">
      <w:pPr>
        <w:rPr>
          <w:lang w:val="es-ES"/>
        </w:rPr>
      </w:pPr>
      <w:r>
        <w:rPr>
          <w:lang w:val="es-ES"/>
        </w:rPr>
        <w:t>Actualmente me encuentro cursando el ciclo formativo de grado superior de “Animación 3D, Juegos y Entornos Interactivos”.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C77D25" w14:paraId="19E7034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331FAC2" w14:textId="77777777" w:rsidR="00143224" w:rsidRPr="00C77D25" w:rsidRDefault="00075B13" w:rsidP="00075B13">
            <w:pPr>
              <w:pStyle w:val="Icons"/>
              <w:rPr>
                <w:lang w:val="es-ES"/>
              </w:rPr>
            </w:pPr>
            <w:r w:rsidRPr="00C77D25"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4785ADAF" wp14:editId="6E64E4D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FC5AA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F6D9482" w14:textId="48D7E499" w:rsidR="00143224" w:rsidRPr="00C77D25" w:rsidRDefault="00C77D25" w:rsidP="00AD6216">
            <w:pPr>
              <w:pStyle w:val="Heading1"/>
              <w:outlineLvl w:val="0"/>
              <w:rPr>
                <w:lang w:val="es-ES"/>
              </w:rPr>
            </w:pPr>
            <w:r>
              <w:rPr>
                <w:lang w:val="es-ES"/>
              </w:rPr>
              <w:t>Aptitudes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C77D25" w14:paraId="73A31A62" w14:textId="77777777" w:rsidTr="00565B06">
        <w:tc>
          <w:tcPr>
            <w:tcW w:w="4320" w:type="dxa"/>
          </w:tcPr>
          <w:p w14:paraId="4E750F7C" w14:textId="68453B69" w:rsidR="00143224" w:rsidRPr="00C77D25" w:rsidRDefault="00C77D25" w:rsidP="00565B06">
            <w:pPr>
              <w:pStyle w:val="ListBullet"/>
              <w:spacing w:after="80"/>
              <w:rPr>
                <w:lang w:val="es-ES"/>
              </w:rPr>
            </w:pPr>
            <w:r>
              <w:rPr>
                <w:lang w:val="es-ES"/>
              </w:rPr>
              <w:t>Resolución de problemas complejos.</w:t>
            </w:r>
          </w:p>
          <w:p w14:paraId="36B123D7" w14:textId="77777777" w:rsidR="00316CE4" w:rsidRDefault="00C77D25" w:rsidP="00316CE4">
            <w:pPr>
              <w:pStyle w:val="ListBullet"/>
              <w:spacing w:after="80"/>
              <w:rPr>
                <w:lang w:val="es-ES"/>
              </w:rPr>
            </w:pPr>
            <w:r>
              <w:rPr>
                <w:lang w:val="es-ES"/>
              </w:rPr>
              <w:t>Don de gente.</w:t>
            </w:r>
          </w:p>
          <w:p w14:paraId="7BDFE255" w14:textId="495EC671" w:rsidR="00C77D25" w:rsidRPr="00C77D25" w:rsidRDefault="00C77D25" w:rsidP="00316CE4">
            <w:pPr>
              <w:pStyle w:val="ListBullet"/>
              <w:spacing w:after="80"/>
              <w:rPr>
                <w:lang w:val="es-ES"/>
              </w:rPr>
            </w:pPr>
            <w:r>
              <w:rPr>
                <w:lang w:val="es-ES"/>
              </w:rPr>
              <w:t>Aprendizaje rápido.</w:t>
            </w:r>
          </w:p>
        </w:tc>
        <w:tc>
          <w:tcPr>
            <w:tcW w:w="4320" w:type="dxa"/>
            <w:tcMar>
              <w:left w:w="576" w:type="dxa"/>
            </w:tcMar>
          </w:tcPr>
          <w:p w14:paraId="42374E36" w14:textId="0B6C723D" w:rsidR="00C77D25" w:rsidRPr="00C77D25" w:rsidRDefault="00C77D25" w:rsidP="00C77D25">
            <w:pPr>
              <w:pStyle w:val="ListBullet"/>
              <w:spacing w:after="80"/>
              <w:rPr>
                <w:lang w:val="es-ES"/>
              </w:rPr>
            </w:pPr>
            <w:r>
              <w:rPr>
                <w:lang w:val="es-ES"/>
              </w:rPr>
              <w:t>Excelente cuidado de los detalles.</w:t>
            </w:r>
          </w:p>
          <w:p w14:paraId="56FAD25C" w14:textId="45E76AE5" w:rsidR="00143224" w:rsidRPr="00C77D25" w:rsidRDefault="00C77D25" w:rsidP="00565B06">
            <w:pPr>
              <w:pStyle w:val="ListBullet"/>
              <w:spacing w:after="80"/>
              <w:rPr>
                <w:lang w:val="es-ES"/>
              </w:rPr>
            </w:pPr>
            <w:r>
              <w:rPr>
                <w:lang w:val="es-ES"/>
              </w:rPr>
              <w:t>Conocimiento intermedio de Phot</w:t>
            </w:r>
            <w:r w:rsidR="000F7A7C">
              <w:rPr>
                <w:lang w:val="es-ES"/>
              </w:rPr>
              <w:t>o</w:t>
            </w:r>
            <w:r>
              <w:rPr>
                <w:lang w:val="es-ES"/>
              </w:rPr>
              <w:t xml:space="preserve">shop, </w:t>
            </w:r>
            <w:proofErr w:type="spellStart"/>
            <w:r>
              <w:rPr>
                <w:lang w:val="es-ES"/>
              </w:rPr>
              <w:t>Illustrator</w:t>
            </w:r>
            <w:proofErr w:type="spellEnd"/>
            <w:r>
              <w:rPr>
                <w:lang w:val="es-ES"/>
              </w:rPr>
              <w:t xml:space="preserve"> e InDesign</w:t>
            </w:r>
            <w:r w:rsidR="000F7A7C">
              <w:rPr>
                <w:lang w:val="es-ES"/>
              </w:rPr>
              <w:t>.</w:t>
            </w:r>
          </w:p>
          <w:p w14:paraId="0FE8DE41" w14:textId="2EE0264C" w:rsidR="00F904FC" w:rsidRPr="00C77D25" w:rsidRDefault="00C77D25" w:rsidP="00565B06">
            <w:pPr>
              <w:pStyle w:val="ListBullet"/>
              <w:spacing w:after="80"/>
              <w:rPr>
                <w:lang w:val="es-ES"/>
              </w:rPr>
            </w:pPr>
            <w:r>
              <w:rPr>
                <w:lang w:val="es-ES"/>
              </w:rPr>
              <w:t>Conocimiento básico de HTML y CSS.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7A7C" w:rsidRPr="00C77D25" w14:paraId="1B035D67" w14:textId="77777777" w:rsidTr="005C22A0">
        <w:tc>
          <w:tcPr>
            <w:tcW w:w="725" w:type="dxa"/>
            <w:tcMar>
              <w:right w:w="216" w:type="dxa"/>
            </w:tcMar>
            <w:vAlign w:val="bottom"/>
          </w:tcPr>
          <w:p w14:paraId="1884CDF7" w14:textId="77777777" w:rsidR="000F7A7C" w:rsidRPr="00C77D25" w:rsidRDefault="000F7A7C" w:rsidP="005C22A0">
            <w:pPr>
              <w:pStyle w:val="Icons"/>
              <w:rPr>
                <w:lang w:val="es-ES"/>
              </w:rPr>
            </w:pPr>
            <w:r w:rsidRPr="00C77D25"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39B73436" wp14:editId="445AD82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F3FE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9DE2A23" w14:textId="67E7E0A2" w:rsidR="000F7A7C" w:rsidRPr="00C77D25" w:rsidRDefault="0058275E" w:rsidP="005C22A0">
            <w:pPr>
              <w:pStyle w:val="Heading1"/>
              <w:outlineLvl w:val="0"/>
              <w:rPr>
                <w:lang w:val="es-ES"/>
              </w:rPr>
            </w:pPr>
            <w:r>
              <w:rPr>
                <w:lang w:val="es-ES"/>
              </w:rPr>
              <w:t>Idiomas</w:t>
            </w:r>
          </w:p>
        </w:tc>
      </w:tr>
    </w:tbl>
    <w:p w14:paraId="19DEF603" w14:textId="2350073E" w:rsidR="0058275E" w:rsidRDefault="0058275E" w:rsidP="0058275E">
      <w:pPr>
        <w:pStyle w:val="Heading2"/>
        <w:rPr>
          <w:rStyle w:val="Emphasis"/>
          <w:lang w:val="es-ES"/>
        </w:rPr>
      </w:pPr>
      <w:r>
        <w:rPr>
          <w:lang w:val="es-ES"/>
        </w:rPr>
        <w:t>Inglés</w:t>
      </w:r>
      <w:r w:rsidRPr="00C77D25">
        <w:rPr>
          <w:lang w:val="es-ES"/>
        </w:rPr>
        <w:t xml:space="preserve"> | </w:t>
      </w:r>
      <w:r w:rsidRPr="00C77D25">
        <w:rPr>
          <w:rStyle w:val="Emphasis"/>
          <w:lang w:val="es-ES"/>
        </w:rPr>
        <w:t>I</w:t>
      </w:r>
      <w:r>
        <w:rPr>
          <w:rStyle w:val="Emphasis"/>
          <w:lang w:val="es-ES"/>
        </w:rPr>
        <w:t>nstituto Cultural Peruano Norteamericano</w:t>
      </w:r>
    </w:p>
    <w:p w14:paraId="21C84ED2" w14:textId="74802047" w:rsidR="0058275E" w:rsidRDefault="0058275E" w:rsidP="0058275E">
      <w:pPr>
        <w:rPr>
          <w:lang w:val="es-ES"/>
        </w:rPr>
      </w:pPr>
      <w:r>
        <w:rPr>
          <w:lang w:val="es-ES"/>
        </w:rPr>
        <w:t>Nivel intermedio superior</w:t>
      </w:r>
      <w:r w:rsidR="00475C20">
        <w:rPr>
          <w:lang w:val="es-ES"/>
        </w:rPr>
        <w:t xml:space="preserve"> (B2).</w:t>
      </w:r>
    </w:p>
    <w:p w14:paraId="2622494A" w14:textId="77777777" w:rsidR="0058275E" w:rsidRDefault="0058275E" w:rsidP="0058275E">
      <w:pPr>
        <w:pStyle w:val="Heading2"/>
        <w:rPr>
          <w:lang w:val="es-ES"/>
        </w:rPr>
      </w:pPr>
    </w:p>
    <w:p w14:paraId="685644BC" w14:textId="6ED8D0AC" w:rsidR="0058275E" w:rsidRDefault="0058275E" w:rsidP="0058275E">
      <w:pPr>
        <w:pStyle w:val="Heading2"/>
        <w:rPr>
          <w:rStyle w:val="Emphasis"/>
          <w:lang w:val="es-ES"/>
        </w:rPr>
      </w:pPr>
      <w:r>
        <w:rPr>
          <w:lang w:val="es-ES"/>
        </w:rPr>
        <w:t>Francés</w:t>
      </w:r>
      <w:r w:rsidRPr="00C77D25">
        <w:rPr>
          <w:lang w:val="es-ES"/>
        </w:rPr>
        <w:t xml:space="preserve"> | </w:t>
      </w:r>
      <w:r>
        <w:rPr>
          <w:rStyle w:val="Emphasis"/>
          <w:lang w:val="es-ES"/>
        </w:rPr>
        <w:t>Alianza Francesa (de Lima)</w:t>
      </w:r>
    </w:p>
    <w:p w14:paraId="6B230657" w14:textId="20B1275F" w:rsidR="000F7A7C" w:rsidRPr="0058275E" w:rsidRDefault="0058275E" w:rsidP="000F7A7C">
      <w:pPr>
        <w:rPr>
          <w:lang w:val="es-ES"/>
        </w:rPr>
      </w:pPr>
      <w:r>
        <w:rPr>
          <w:lang w:val="es-ES"/>
        </w:rPr>
        <w:t xml:space="preserve">Nivel intermedio </w:t>
      </w:r>
      <w:r w:rsidR="00475C20">
        <w:rPr>
          <w:lang w:val="es-ES"/>
        </w:rPr>
        <w:t>(B1).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7A7C" w:rsidRPr="00C77D25" w14:paraId="43D78419" w14:textId="77777777" w:rsidTr="005C22A0">
        <w:tc>
          <w:tcPr>
            <w:tcW w:w="725" w:type="dxa"/>
            <w:tcMar>
              <w:right w:w="216" w:type="dxa"/>
            </w:tcMar>
            <w:vAlign w:val="bottom"/>
          </w:tcPr>
          <w:p w14:paraId="4D4317F8" w14:textId="77777777" w:rsidR="000F7A7C" w:rsidRPr="00C77D25" w:rsidRDefault="000F7A7C" w:rsidP="005C22A0">
            <w:pPr>
              <w:pStyle w:val="Icons"/>
              <w:rPr>
                <w:lang w:val="es-ES"/>
              </w:rPr>
            </w:pPr>
            <w:r w:rsidRPr="00C77D25"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4560752A" wp14:editId="207B935E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A9E40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TA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Yq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J1PlM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1FB617C" w14:textId="0F505238" w:rsidR="000F7A7C" w:rsidRPr="00C77D25" w:rsidRDefault="00475C20" w:rsidP="005C22A0">
            <w:pPr>
              <w:pStyle w:val="Heading1"/>
              <w:outlineLvl w:val="0"/>
              <w:rPr>
                <w:lang w:val="es-ES"/>
              </w:rPr>
            </w:pPr>
            <w:r>
              <w:rPr>
                <w:lang w:val="es-ES"/>
              </w:rPr>
              <w:t>iNFORMACIÓN ADICIONAL</w:t>
            </w:r>
          </w:p>
        </w:tc>
      </w:tr>
    </w:tbl>
    <w:p w14:paraId="3D56417E" w14:textId="7B649413" w:rsidR="00316CE4" w:rsidRPr="00475C20" w:rsidRDefault="00475C20" w:rsidP="00316CE4">
      <w:pPr>
        <w:rPr>
          <w:lang w:val="es-ES"/>
        </w:rPr>
      </w:pPr>
      <w:r>
        <w:rPr>
          <w:lang w:val="es-ES"/>
        </w:rPr>
        <w:t xml:space="preserve">Alumno apasionado por las artes graficas y </w:t>
      </w:r>
      <w:r w:rsidR="00B60C2A">
        <w:rPr>
          <w:lang w:val="es-ES"/>
        </w:rPr>
        <w:t>visuales,</w:t>
      </w:r>
      <w:r>
        <w:rPr>
          <w:lang w:val="es-ES"/>
        </w:rPr>
        <w:t xml:space="preserve"> aunque no tenga experiencia laboral estoy dispuesto a dar lo mejor de </w:t>
      </w:r>
      <w:r w:rsidR="00B60C2A">
        <w:rPr>
          <w:lang w:val="es-ES"/>
        </w:rPr>
        <w:t>mí</w:t>
      </w:r>
      <w:r>
        <w:rPr>
          <w:lang w:val="es-ES"/>
        </w:rPr>
        <w:t>.</w:t>
      </w:r>
    </w:p>
    <w:sectPr w:rsidR="00316CE4" w:rsidRPr="00475C20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86282" w14:textId="77777777" w:rsidR="00A41CAB" w:rsidRDefault="00A41CAB" w:rsidP="00F534FB">
      <w:pPr>
        <w:spacing w:after="0"/>
      </w:pPr>
      <w:r>
        <w:separator/>
      </w:r>
    </w:p>
  </w:endnote>
  <w:endnote w:type="continuationSeparator" w:id="0">
    <w:p w14:paraId="074012CB" w14:textId="77777777" w:rsidR="00A41CAB" w:rsidRDefault="00A41CA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392A7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572A4" w14:textId="77777777" w:rsidR="00A41CAB" w:rsidRDefault="00A41CAB" w:rsidP="00F534FB">
      <w:pPr>
        <w:spacing w:after="0"/>
      </w:pPr>
      <w:r>
        <w:separator/>
      </w:r>
    </w:p>
  </w:footnote>
  <w:footnote w:type="continuationSeparator" w:id="0">
    <w:p w14:paraId="3566AE3B" w14:textId="77777777" w:rsidR="00A41CAB" w:rsidRDefault="00A41CA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DBB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22529B" wp14:editId="21C7D93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FADDF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0F7A7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5C20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275E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B52B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42CE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269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1CAB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0819"/>
    <w:rsid w:val="00B112B1"/>
    <w:rsid w:val="00B1221A"/>
    <w:rsid w:val="00B204FE"/>
    <w:rsid w:val="00B25746"/>
    <w:rsid w:val="00B47E1E"/>
    <w:rsid w:val="00B54661"/>
    <w:rsid w:val="00B55487"/>
    <w:rsid w:val="00B60C2A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77D25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6B9EC"/>
  <w15:chartTrackingRefBased/>
  <w15:docId w15:val="{91AC83EA-76BC-4063-8D23-8141DC0A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co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7CDA3513F04851B162AF0BF39B4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86746-3251-4741-92EA-98274A98A1C1}"/>
      </w:docPartPr>
      <w:docPartBody>
        <w:p w:rsidR="00000000" w:rsidRDefault="001D4AA6">
          <w:pPr>
            <w:pStyle w:val="597CDA3513F04851B162AF0BF39B4C7A"/>
          </w:pPr>
          <w:r w:rsidRPr="009D0878">
            <w:t>Address</w:t>
          </w:r>
        </w:p>
      </w:docPartBody>
    </w:docPart>
    <w:docPart>
      <w:docPartPr>
        <w:name w:val="044CBEB8C64247728ED9B3F480637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9DC44-AC9C-4F86-92EB-A7146771C4D7}"/>
      </w:docPartPr>
      <w:docPartBody>
        <w:p w:rsidR="00000000" w:rsidRDefault="001D4AA6">
          <w:pPr>
            <w:pStyle w:val="044CBEB8C64247728ED9B3F480637A9E"/>
          </w:pPr>
          <w:r w:rsidRPr="009D0878">
            <w:t>Phone</w:t>
          </w:r>
        </w:p>
      </w:docPartBody>
    </w:docPart>
    <w:docPart>
      <w:docPartPr>
        <w:name w:val="04C53B6919F04D0CBD30062BFE79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CE475-88DD-4B92-A9F3-223C96EA43A1}"/>
      </w:docPartPr>
      <w:docPartBody>
        <w:p w:rsidR="00000000" w:rsidRDefault="001D4AA6">
          <w:pPr>
            <w:pStyle w:val="04C53B6919F04D0CBD30062BFE790FEB"/>
          </w:pPr>
          <w:r w:rsidRPr="009D0878">
            <w:t>Email</w:t>
          </w:r>
        </w:p>
      </w:docPartBody>
    </w:docPart>
    <w:docPart>
      <w:docPartPr>
        <w:name w:val="E57EB01A8FA840238168123AC953C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4F37-C1A3-4E12-87F0-C9CD28821015}"/>
      </w:docPartPr>
      <w:docPartBody>
        <w:p w:rsidR="00000000" w:rsidRDefault="001D4AA6">
          <w:pPr>
            <w:pStyle w:val="E57EB01A8FA840238168123AC953CDE4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97"/>
    <w:rsid w:val="001D4AA6"/>
    <w:rsid w:val="002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18759942164F939E12D728AD92A9A1">
    <w:name w:val="7818759942164F939E12D728AD92A9A1"/>
  </w:style>
  <w:style w:type="paragraph" w:customStyle="1" w:styleId="589C762FD7C04364B1D390A5814FEF09">
    <w:name w:val="589C762FD7C04364B1D390A5814FEF09"/>
  </w:style>
  <w:style w:type="paragraph" w:customStyle="1" w:styleId="597CDA3513F04851B162AF0BF39B4C7A">
    <w:name w:val="597CDA3513F04851B162AF0BF39B4C7A"/>
  </w:style>
  <w:style w:type="paragraph" w:customStyle="1" w:styleId="044CBEB8C64247728ED9B3F480637A9E">
    <w:name w:val="044CBEB8C64247728ED9B3F480637A9E"/>
  </w:style>
  <w:style w:type="paragraph" w:customStyle="1" w:styleId="04C53B6919F04D0CBD30062BFE790FEB">
    <w:name w:val="04C53B6919F04D0CBD30062BFE790FEB"/>
  </w:style>
  <w:style w:type="paragraph" w:customStyle="1" w:styleId="E57EB01A8FA840238168123AC953CDE4">
    <w:name w:val="E57EB01A8FA840238168123AC953CDE4"/>
  </w:style>
  <w:style w:type="paragraph" w:customStyle="1" w:styleId="647F849A070742B28D8390285751EEEB">
    <w:name w:val="647F849A070742B28D8390285751EEEB"/>
  </w:style>
  <w:style w:type="paragraph" w:customStyle="1" w:styleId="CEBB2884C513405AAB1FF5864CC7E3E9">
    <w:name w:val="CEBB2884C513405AAB1FF5864CC7E3E9"/>
  </w:style>
  <w:style w:type="paragraph" w:customStyle="1" w:styleId="AAE564F4EC8942E39BD98E4A109A77B9">
    <w:name w:val="AAE564F4EC8942E39BD98E4A109A77B9"/>
  </w:style>
  <w:style w:type="paragraph" w:customStyle="1" w:styleId="58BF7D817DA74D2799558E791C76EF5B">
    <w:name w:val="58BF7D817DA74D2799558E791C76EF5B"/>
  </w:style>
  <w:style w:type="paragraph" w:customStyle="1" w:styleId="BA50C0421BE249E9A178817C7687640D">
    <w:name w:val="BA50C0421BE249E9A178817C7687640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9618B7105C14C63B3F6B4DF6484A228">
    <w:name w:val="99618B7105C14C63B3F6B4DF6484A228"/>
  </w:style>
  <w:style w:type="paragraph" w:customStyle="1" w:styleId="B350846299CF4F5CB02BB8AAD23C3FAF">
    <w:name w:val="B350846299CF4F5CB02BB8AAD23C3FAF"/>
  </w:style>
  <w:style w:type="paragraph" w:customStyle="1" w:styleId="DC4E2FA7F7EB4BAE8A22E16EA60244BB">
    <w:name w:val="DC4E2FA7F7EB4BAE8A22E16EA60244BB"/>
  </w:style>
  <w:style w:type="paragraph" w:customStyle="1" w:styleId="ED7759D7DC594BE4BF72AF3992A08553">
    <w:name w:val="ED7759D7DC594BE4BF72AF3992A08553"/>
  </w:style>
  <w:style w:type="paragraph" w:customStyle="1" w:styleId="5000098D4CF24771A59808B5B41871A6">
    <w:name w:val="5000098D4CF24771A59808B5B41871A6"/>
  </w:style>
  <w:style w:type="paragraph" w:customStyle="1" w:styleId="9B321C46DD4E49F6952FECD10326F648">
    <w:name w:val="9B321C46DD4E49F6952FECD10326F648"/>
  </w:style>
  <w:style w:type="paragraph" w:customStyle="1" w:styleId="E9457455E7134DDE8C72205ABE9495C4">
    <w:name w:val="E9457455E7134DDE8C72205ABE9495C4"/>
  </w:style>
  <w:style w:type="paragraph" w:customStyle="1" w:styleId="5234040731C743308EC6FB0B294F12D8">
    <w:name w:val="5234040731C743308EC6FB0B294F12D8"/>
  </w:style>
  <w:style w:type="paragraph" w:customStyle="1" w:styleId="436590CEAC1843ABB0B4BDDB84F9788D">
    <w:name w:val="436590CEAC1843ABB0B4BDDB84F9788D"/>
  </w:style>
  <w:style w:type="paragraph" w:customStyle="1" w:styleId="7A5005E8427B45E7BBB111E1DACDD456">
    <w:name w:val="7A5005E8427B45E7BBB111E1DACDD456"/>
  </w:style>
  <w:style w:type="paragraph" w:customStyle="1" w:styleId="BAF1F0B22AC34639A7B9FA720F9C1920">
    <w:name w:val="BAF1F0B22AC34639A7B9FA720F9C1920"/>
  </w:style>
  <w:style w:type="paragraph" w:customStyle="1" w:styleId="7B92D6729AB646B4B9514033E50EB509">
    <w:name w:val="7B92D6729AB646B4B9514033E50EB509"/>
  </w:style>
  <w:style w:type="paragraph" w:customStyle="1" w:styleId="62B83700A1A04A2A9B692A58E410091E">
    <w:name w:val="62B83700A1A04A2A9B692A58E410091E"/>
  </w:style>
  <w:style w:type="paragraph" w:customStyle="1" w:styleId="3C160157D5674155B3911A17A273438D">
    <w:name w:val="3C160157D5674155B3911A17A273438D"/>
  </w:style>
  <w:style w:type="paragraph" w:customStyle="1" w:styleId="37D5A8AD4DC0436096FB59D9E89DF940">
    <w:name w:val="37D5A8AD4DC0436096FB59D9E89DF940"/>
  </w:style>
  <w:style w:type="paragraph" w:customStyle="1" w:styleId="7B92E8304DAC418FA53F1CCC7347C937">
    <w:name w:val="7B92E8304DAC418FA53F1CCC7347C937"/>
  </w:style>
  <w:style w:type="paragraph" w:customStyle="1" w:styleId="193828B9D05D4FDE88357E2802CC793D">
    <w:name w:val="193828B9D05D4FDE88357E2802CC793D"/>
  </w:style>
  <w:style w:type="paragraph" w:customStyle="1" w:styleId="6630541EBC124D7BA1FEEB6E301CBE46">
    <w:name w:val="6630541EBC124D7BA1FEEB6E301CBE46"/>
  </w:style>
  <w:style w:type="paragraph" w:customStyle="1" w:styleId="5E39DBB6B9054435A860F12E54D50CF4">
    <w:name w:val="5E39DBB6B9054435A860F12E54D50CF4"/>
  </w:style>
  <w:style w:type="paragraph" w:customStyle="1" w:styleId="5A5D5E5AB37C4DDB919ECE8829ECC0FB">
    <w:name w:val="5A5D5E5AB37C4DDB919ECE8829ECC0FB"/>
  </w:style>
  <w:style w:type="paragraph" w:customStyle="1" w:styleId="DFA25741B5E64F8CBACE5FF9F0CFD27C">
    <w:name w:val="DFA25741B5E64F8CBACE5FF9F0CFD27C"/>
  </w:style>
  <w:style w:type="paragraph" w:customStyle="1" w:styleId="EF48F9E2602040E981036660184748AE">
    <w:name w:val="EF48F9E2602040E981036660184748AE"/>
  </w:style>
  <w:style w:type="paragraph" w:customStyle="1" w:styleId="E2392BC4B8834C05910268BC435FB6E1">
    <w:name w:val="E2392BC4B8834C05910268BC435FB6E1"/>
  </w:style>
  <w:style w:type="paragraph" w:customStyle="1" w:styleId="15C9EA69A9094BDEBB6A208DE3AB78DC">
    <w:name w:val="15C9EA69A9094BDEBB6A208DE3AB78DC"/>
  </w:style>
  <w:style w:type="paragraph" w:customStyle="1" w:styleId="8B0FA8E7C0DA45DA8E61BB591F8A385C">
    <w:name w:val="8B0FA8E7C0DA45DA8E61BB591F8A385C"/>
  </w:style>
  <w:style w:type="paragraph" w:customStyle="1" w:styleId="610902B0C68E4C47A0D25D984F92180D">
    <w:name w:val="610902B0C68E4C47A0D25D984F92180D"/>
  </w:style>
  <w:style w:type="paragraph" w:customStyle="1" w:styleId="BB8424070D8049A09EC0042C51A9BE29">
    <w:name w:val="BB8424070D8049A09EC0042C51A9BE29"/>
  </w:style>
  <w:style w:type="paragraph" w:customStyle="1" w:styleId="2A12B84D6B824C189E60D76A3E3BEC3A">
    <w:name w:val="2A12B84D6B824C189E60D76A3E3BEC3A"/>
  </w:style>
  <w:style w:type="paragraph" w:customStyle="1" w:styleId="D84FE98A289549F89E9B741099523FA3">
    <w:name w:val="D84FE98A289549F89E9B741099523FA3"/>
    <w:rsid w:val="00210997"/>
  </w:style>
  <w:style w:type="paragraph" w:customStyle="1" w:styleId="EC1FB9B95E5F42839695FC2EE79D265A">
    <w:name w:val="EC1FB9B95E5F42839695FC2EE79D265A"/>
    <w:rsid w:val="00210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Avenida de Enrique Ruiz Gómez, 49, 28250, Torrelodones, Madrid </CompanyAddress>
  <CompanyPhone>663 239 964</CompanyPhone>
  <CompanyFax/>
  <CompanyEmail>lincoln_9_8@hotmail.com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3033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Abad Huaman</dc:creator>
  <cp:keywords>www.linkedin.com/in/lincoln-abad-huaman</cp:keywords>
  <dc:description/>
  <cp:lastModifiedBy>Lincoln Abad Huaman</cp:lastModifiedBy>
  <cp:revision>5</cp:revision>
  <dcterms:created xsi:type="dcterms:W3CDTF">2018-03-30T13:29:00Z</dcterms:created>
  <dcterms:modified xsi:type="dcterms:W3CDTF">2018-04-01T16:17:00Z</dcterms:modified>
  <cp:category/>
  <cp:contentStatus/>
</cp:coreProperties>
</file>